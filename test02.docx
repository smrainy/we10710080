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E1" w:rsidRDefault="009C6CE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記得寫姓名</w:t>
      </w:r>
      <w:r w:rsidR="00870335">
        <w:rPr>
          <w:rFonts w:hint="eastAsia"/>
        </w:rPr>
        <w:t>,</w:t>
      </w:r>
      <w:r w:rsidR="00870335">
        <w:t xml:space="preserve"> </w:t>
      </w:r>
      <w:r w:rsidR="00870335">
        <w:rPr>
          <w:rFonts w:hint="eastAsia"/>
        </w:rPr>
        <w:t>考試時間到</w:t>
      </w:r>
      <w:r w:rsidR="00870335">
        <w:t xml:space="preserve">8:40, </w:t>
      </w:r>
      <w:r w:rsidR="00870335">
        <w:rPr>
          <w:rFonts w:hint="eastAsia"/>
        </w:rPr>
        <w:t>可以參考任何資料，但不能交談。請至少隔一空位。</w:t>
      </w:r>
    </w:p>
    <w:p w:rsidR="00B34711" w:rsidRPr="007B43D5" w:rsidRDefault="00B34711" w:rsidP="0010429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t xml:space="preserve">Project </w:t>
      </w:r>
      <w:r>
        <w:rPr>
          <w:rFonts w:hint="eastAsia"/>
        </w:rPr>
        <w:t>名稱與</w:t>
      </w:r>
      <w:r>
        <w:rPr>
          <w:rFonts w:hint="eastAsia"/>
        </w:rPr>
        <w:t xml:space="preserve"> </w:t>
      </w:r>
      <w:r>
        <w:t xml:space="preserve">git repository </w:t>
      </w:r>
      <w:r>
        <w:rPr>
          <w:rFonts w:hint="eastAsia"/>
        </w:rPr>
        <w:t>的名稱都必須以</w:t>
      </w:r>
      <w:r w:rsidR="00F71230">
        <w:rPr>
          <w:rFonts w:hint="eastAsia"/>
          <w:color w:val="FF0000"/>
        </w:rPr>
        <w:t>W</w:t>
      </w:r>
      <w:r w:rsidRPr="007B43D5">
        <w:rPr>
          <w:color w:val="FF0000"/>
        </w:rPr>
        <w:t xml:space="preserve"> 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開頭</w:t>
      </w:r>
      <w:r w:rsidR="003C188A" w:rsidRPr="007B43D5">
        <w:rPr>
          <w:rFonts w:hint="eastAsia"/>
          <w:color w:val="FF0000"/>
        </w:rPr>
        <w:t>+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學號</w:t>
      </w:r>
    </w:p>
    <w:p w:rsidR="00B34711" w:rsidRDefault="00B3471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請先安裝</w:t>
      </w:r>
      <w:r>
        <w:rPr>
          <w:rFonts w:hint="eastAsia"/>
        </w:rPr>
        <w:t>G</w:t>
      </w:r>
      <w:r>
        <w:t xml:space="preserve">it client, </w:t>
      </w:r>
      <w:r>
        <w:rPr>
          <w:rFonts w:hint="eastAsia"/>
        </w:rPr>
        <w:t>並在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r</w:t>
      </w:r>
      <w:r>
        <w:t xml:space="preserve">epository, </w:t>
      </w:r>
      <w:r>
        <w:rPr>
          <w:rFonts w:hint="eastAsia"/>
        </w:rPr>
        <w:t>將</w:t>
      </w:r>
      <w:r w:rsidR="003C188A">
        <w:rPr>
          <w:rFonts w:hint="eastAsia"/>
        </w:rPr>
        <w:t>一開始的</w:t>
      </w:r>
      <w:r>
        <w:rPr>
          <w:rFonts w:hint="eastAsia"/>
        </w:rPr>
        <w:t>起始</w:t>
      </w:r>
      <w:r w:rsidR="003C188A">
        <w:rPr>
          <w:rFonts w:hint="eastAsia"/>
        </w:rPr>
        <w:t>的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上傳</w:t>
      </w:r>
      <w:r>
        <w:t xml:space="preserve"> </w:t>
      </w:r>
    </w:p>
    <w:p w:rsidR="00B34711" w:rsidRDefault="00B34711" w:rsidP="003C18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每一題要分開寫</w:t>
      </w:r>
      <w:r w:rsidR="003C188A">
        <w:rPr>
          <w:rFonts w:hint="eastAsia"/>
        </w:rPr>
        <w:t>,</w:t>
      </w:r>
      <w:r w:rsidR="003C188A">
        <w:rPr>
          <w:rFonts w:hint="eastAsia"/>
        </w:rPr>
        <w:t>寫完要立即存所有檔</w:t>
      </w:r>
      <w:r w:rsidR="003C188A">
        <w:rPr>
          <w:rFonts w:hint="eastAsia"/>
        </w:rPr>
        <w:t>.</w:t>
      </w:r>
      <w:r w:rsidR="003C188A">
        <w:rPr>
          <w:rFonts w:hint="eastAsia"/>
        </w:rPr>
        <w:t>並加入</w:t>
      </w:r>
      <w:r w:rsidR="003C188A">
        <w:rPr>
          <w:rFonts w:hint="eastAsia"/>
        </w:rPr>
        <w:t>g</w:t>
      </w:r>
      <w:r w:rsidR="003C188A">
        <w:t>it reposit</w:t>
      </w:r>
      <w:r w:rsidR="003C188A">
        <w:rPr>
          <w:rFonts w:hint="eastAsia"/>
        </w:rPr>
        <w:t>o</w:t>
      </w:r>
      <w:r w:rsidR="003C188A">
        <w:t xml:space="preserve">ry. </w:t>
      </w:r>
      <w:r>
        <w:rPr>
          <w:rFonts w:hint="eastAsia"/>
        </w:rPr>
        <w:t>每一題完成後都要</w:t>
      </w:r>
      <w:r w:rsidR="003C188A">
        <w:t xml:space="preserve">commit. </w:t>
      </w:r>
      <w:r w:rsidR="003C188A">
        <w:rPr>
          <w:rFonts w:hint="eastAsia"/>
        </w:rPr>
        <w:t>並在</w:t>
      </w:r>
      <w:r w:rsidR="003C188A">
        <w:rPr>
          <w:rFonts w:hint="eastAsia"/>
        </w:rPr>
        <w:t>m</w:t>
      </w:r>
      <w:r w:rsidR="003C188A">
        <w:t xml:space="preserve">essage </w:t>
      </w:r>
      <w:r w:rsidR="003C188A">
        <w:rPr>
          <w:rFonts w:hint="eastAsia"/>
        </w:rPr>
        <w:t>處留下這是那一</w:t>
      </w:r>
      <w:r w:rsidR="00A25A03">
        <w:rPr>
          <w:rFonts w:hint="eastAsia"/>
        </w:rPr>
        <w:t>題</w:t>
      </w:r>
      <w:r w:rsidR="003C188A">
        <w:rPr>
          <w:rFonts w:hint="eastAsia"/>
        </w:rPr>
        <w:t>的成果</w:t>
      </w:r>
      <w:r w:rsidR="003C188A">
        <w:rPr>
          <w:rFonts w:hint="eastAsia"/>
        </w:rPr>
        <w:t xml:space="preserve"> </w:t>
      </w:r>
      <w:r>
        <w:t xml:space="preserve"> </w:t>
      </w:r>
    </w:p>
    <w:p w:rsidR="009C6CE1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每一題略寫步驟，並附上可顯示該成果的螢幕擷圖</w:t>
      </w:r>
      <w:r w:rsidR="00D03B3F">
        <w:rPr>
          <w:rFonts w:hint="eastAsia"/>
        </w:rPr>
        <w:t>或相關程式碼。</w:t>
      </w:r>
    </w:p>
    <w:p w:rsidR="00D93B88" w:rsidRPr="003C1542" w:rsidRDefault="003C188A" w:rsidP="00D93B8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3C1542">
        <w:rPr>
          <w:rFonts w:hint="eastAsia"/>
          <w:color w:val="FF0000"/>
        </w:rPr>
        <w:t>沒有在</w:t>
      </w:r>
      <w:r w:rsidRPr="003C1542">
        <w:rPr>
          <w:rFonts w:hint="eastAsia"/>
          <w:color w:val="FF0000"/>
        </w:rPr>
        <w:t>g</w:t>
      </w:r>
      <w:r w:rsidRPr="003C1542">
        <w:rPr>
          <w:color w:val="FF0000"/>
        </w:rPr>
        <w:t xml:space="preserve">it </w:t>
      </w:r>
      <w:r w:rsidRPr="003C1542">
        <w:rPr>
          <w:rFonts w:hint="eastAsia"/>
          <w:color w:val="FF0000"/>
        </w:rPr>
        <w:t>留下版本控管訊息的或</w:t>
      </w:r>
      <w:r w:rsidR="00D93B88" w:rsidRPr="003C1542">
        <w:rPr>
          <w:rFonts w:hint="eastAsia"/>
          <w:color w:val="FF0000"/>
        </w:rPr>
        <w:t>未附上螢幕擷圖</w:t>
      </w:r>
      <w:r w:rsidR="003C1542" w:rsidRPr="003C1542">
        <w:rPr>
          <w:rFonts w:hint="eastAsia"/>
          <w:color w:val="FF0000"/>
        </w:rPr>
        <w:t>或切換該版本的成果與擷圖不符</w:t>
      </w:r>
      <w:r w:rsidR="003C1542" w:rsidRPr="003C1542">
        <w:rPr>
          <w:rFonts w:hint="eastAsia"/>
          <w:color w:val="FF0000"/>
        </w:rPr>
        <w:t>.</w:t>
      </w:r>
      <w:r w:rsidR="00D93B88" w:rsidRPr="003C1542">
        <w:rPr>
          <w:rFonts w:hint="eastAsia"/>
          <w:color w:val="FF0000"/>
        </w:rPr>
        <w:t>該題不予計分</w:t>
      </w:r>
      <w:r w:rsidR="00D93B88" w:rsidRPr="003C1542">
        <w:rPr>
          <w:rFonts w:hint="eastAsia"/>
          <w:color w:val="FF0000"/>
        </w:rPr>
        <w:t>.</w:t>
      </w:r>
    </w:p>
    <w:p w:rsidR="00D93B88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最後要</w:t>
      </w:r>
      <w:r w:rsidR="00D93B88">
        <w:rPr>
          <w:rFonts w:hint="eastAsia"/>
        </w:rPr>
        <w:t>將</w:t>
      </w:r>
      <w:r w:rsidR="00862FCE">
        <w:rPr>
          <w:rFonts w:hint="eastAsia"/>
        </w:rPr>
        <w:t>完整</w:t>
      </w:r>
      <w:r w:rsidR="00D93B88">
        <w:t xml:space="preserve"> project </w:t>
      </w:r>
      <w:r w:rsidR="00D93B88">
        <w:rPr>
          <w:rFonts w:hint="eastAsia"/>
        </w:rPr>
        <w:t>上傳</w:t>
      </w:r>
      <w:r w:rsidR="00D93B88">
        <w:rPr>
          <w:rFonts w:hint="eastAsia"/>
        </w:rPr>
        <w:t>G</w:t>
      </w:r>
      <w:r w:rsidR="00D93B88">
        <w:t>itHub</w:t>
      </w:r>
      <w:r w:rsidR="00D93B88">
        <w:rPr>
          <w:rFonts w:hint="eastAsia"/>
        </w:rPr>
        <w:t xml:space="preserve">. </w:t>
      </w:r>
      <w:r w:rsidR="00D93B88">
        <w:rPr>
          <w:rFonts w:hint="eastAsia"/>
        </w:rPr>
        <w:t>並將</w:t>
      </w:r>
      <w:proofErr w:type="spellStart"/>
      <w:r w:rsidR="00D93B88">
        <w:rPr>
          <w:rFonts w:hint="eastAsia"/>
        </w:rPr>
        <w:t>G</w:t>
      </w:r>
      <w:r w:rsidR="00D93B88">
        <w:t>ithub</w:t>
      </w:r>
      <w:proofErr w:type="spellEnd"/>
      <w:r w:rsidR="00D93B88">
        <w:t xml:space="preserve"> </w:t>
      </w:r>
      <w:r w:rsidR="00D93B88">
        <w:rPr>
          <w:rFonts w:hint="eastAsia"/>
        </w:rPr>
        <w:t>的連結寫在</w:t>
      </w:r>
      <w:r w:rsidR="00260846">
        <w:rPr>
          <w:rFonts w:hint="eastAsia"/>
        </w:rPr>
        <w:t xml:space="preserve">word </w:t>
      </w:r>
      <w:r w:rsidR="00260846">
        <w:rPr>
          <w:rFonts w:hint="eastAsia"/>
        </w:rPr>
        <w:t>檔</w:t>
      </w:r>
      <w:r w:rsidR="00D93B88">
        <w:rPr>
          <w:rFonts w:hint="eastAsia"/>
        </w:rPr>
        <w:t>中</w:t>
      </w:r>
    </w:p>
    <w:p w:rsidR="0010429D" w:rsidRDefault="00D93B88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最後只要</w:t>
      </w:r>
      <w:r w:rsidR="00260846">
        <w:rPr>
          <w:rFonts w:hint="eastAsia"/>
        </w:rPr>
        <w:t>繳交</w:t>
      </w: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>檔即可</w:t>
      </w:r>
      <w:r w:rsidR="00260846">
        <w:rPr>
          <w:rFonts w:hint="eastAsia"/>
        </w:rPr>
        <w:t>。</w:t>
      </w:r>
      <w:r>
        <w:rPr>
          <w:rFonts w:hint="eastAsia"/>
        </w:rPr>
        <w:t>但沒有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連結或下載後不能執行者，期中以</w:t>
      </w:r>
      <w:r w:rsidR="00260846">
        <w:rPr>
          <w:rFonts w:hint="eastAsia"/>
        </w:rPr>
        <w:t>零分計。</w:t>
      </w:r>
      <w:r w:rsidR="003C188A">
        <w:rPr>
          <w:rFonts w:hint="eastAsia"/>
        </w:rPr>
        <w:t>(</w:t>
      </w:r>
      <w:r w:rsidR="003C188A">
        <w:rPr>
          <w:rFonts w:hint="eastAsia"/>
        </w:rPr>
        <w:t>請務必自行下載驗證</w:t>
      </w:r>
      <w:r w:rsidR="003C188A">
        <w:rPr>
          <w:rFonts w:hint="eastAsia"/>
        </w:rPr>
        <w:t>)</w:t>
      </w:r>
    </w:p>
    <w:p w:rsidR="0099396F" w:rsidRDefault="0099396F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請提早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A25A03">
        <w:rPr>
          <w:rFonts w:hint="eastAsia"/>
        </w:rPr>
        <w:t>鐘</w:t>
      </w:r>
      <w:r>
        <w:rPr>
          <w:rFonts w:hint="eastAsia"/>
        </w:rPr>
        <w:t>上傳交卷</w:t>
      </w:r>
      <w:r>
        <w:rPr>
          <w:rFonts w:hint="eastAsia"/>
        </w:rPr>
        <w:t>,</w:t>
      </w:r>
      <w:r>
        <w:rPr>
          <w:rFonts w:hint="eastAsia"/>
        </w:rPr>
        <w:t>無法上傳者或來不及上傳者一律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分</w:t>
      </w:r>
    </w:p>
    <w:p w:rsidR="00D93B88" w:rsidRDefault="00D93B88" w:rsidP="00D93B88"/>
    <w:p w:rsidR="00D93B88" w:rsidRDefault="00D93B88" w:rsidP="00D93B88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連結</w:t>
      </w:r>
      <w:r>
        <w:rPr>
          <w:rFonts w:hint="eastAsia"/>
        </w:rPr>
        <w:t>:</w:t>
      </w:r>
      <w:r>
        <w:t>______________________________________</w:t>
      </w:r>
    </w:p>
    <w:p w:rsidR="0010429D" w:rsidRPr="00D93B88" w:rsidRDefault="0010429D" w:rsidP="009206B6"/>
    <w:p w:rsidR="009C6CE1" w:rsidRDefault="00862FCE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如何建立一個</w:t>
      </w:r>
      <w:r>
        <w:t>asp.net project</w:t>
      </w:r>
      <w:r w:rsidR="00D03B3F">
        <w:t>,</w:t>
      </w:r>
      <w:r w:rsidR="00D03B3F">
        <w:rPr>
          <w:rFonts w:hint="eastAsia"/>
        </w:rPr>
        <w:t>並展示其網頁</w:t>
      </w:r>
      <w:r>
        <w:t>?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创建一个项目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 w:rsidRPr="00DD50E3">
        <w:rPr>
          <w:rFonts w:eastAsia="宋体"/>
          <w:noProof/>
          <w:lang w:eastAsia="zh-CN"/>
        </w:rPr>
        <w:drawing>
          <wp:inline distT="0" distB="0" distL="0" distR="0">
            <wp:extent cx="5274310" cy="3655060"/>
            <wp:effectExtent l="0" t="0" r="2540" b="2540"/>
            <wp:docPr id="1" name="图片 1" descr="C:\Users\Lenovo\Documents\Tencent Files\457723473\FileRecv\MobileFile\Image\USAB}]$D~]]Q%37EZA2C9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457723473\FileRecv\MobileFile\Image\USAB}]$D~]]Q%37EZA2C95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 w:rsidRPr="00DD50E3">
        <w:rPr>
          <w:rFonts w:eastAsia="宋体"/>
          <w:noProof/>
          <w:lang w:eastAsia="zh-CN"/>
        </w:rPr>
        <w:lastRenderedPageBreak/>
        <w:drawing>
          <wp:inline distT="0" distB="0" distL="0" distR="0">
            <wp:extent cx="5274310" cy="3709035"/>
            <wp:effectExtent l="0" t="0" r="2540" b="5715"/>
            <wp:docPr id="2" name="图片 2" descr="C:\Users\Lenovo\AppData\Roaming\Tencent\Users\457723473\TIM\WinTemp\RichOle\JK(AYS1ADIS9X2NR`O4VV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457723473\TIM\WinTemp\RichOle\JK(AYS1ADIS9X2NR`O4VV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得到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102A1C34" wp14:editId="71A56CD6">
            <wp:extent cx="4815520" cy="260604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6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运行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415675B6" wp14:editId="452C97CC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7" w:rsidRDefault="002B5557" w:rsidP="002B55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Razor</w:t>
      </w:r>
      <w:r>
        <w:t xml:space="preserve"> </w:t>
      </w:r>
      <w:r>
        <w:rPr>
          <w:rFonts w:hint="eastAsia"/>
        </w:rPr>
        <w:t>Page</w:t>
      </w:r>
      <w:r>
        <w:rPr>
          <w:rFonts w:hint="eastAsia"/>
        </w:rPr>
        <w:t>，並在上面寫上</w:t>
      </w:r>
      <w:r>
        <w:rPr>
          <w:rFonts w:hint="eastAsia"/>
        </w:rPr>
        <w:t>hello</w:t>
      </w:r>
      <w:r>
        <w:rPr>
          <w:rFonts w:hint="eastAsia"/>
        </w:rPr>
        <w:t>＋自己的學號與當下時間</w:t>
      </w:r>
    </w:p>
    <w:p w:rsid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选择</w:t>
      </w:r>
      <w:r>
        <w:rPr>
          <w:rFonts w:eastAsia="宋体" w:hint="eastAsia"/>
          <w:lang w:eastAsia="zh-CN"/>
        </w:rPr>
        <w:t>about</w:t>
      </w:r>
    </w:p>
    <w:p w:rsid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59E2A8C5" wp14:editId="3E00307F">
            <wp:extent cx="1645950" cy="3467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4148" cy="34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编辑</w:t>
      </w:r>
    </w:p>
    <w:p w:rsid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305102A8" wp14:editId="7C72E06E">
            <wp:extent cx="5274310" cy="3623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5F" w:rsidRDefault="0053575F" w:rsidP="0053575F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运行在</w:t>
      </w:r>
      <w:r>
        <w:rPr>
          <w:rFonts w:eastAsia="宋体" w:hint="eastAsia"/>
          <w:lang w:eastAsia="zh-CN"/>
        </w:rPr>
        <w:t>about</w:t>
      </w:r>
      <w:r>
        <w:rPr>
          <w:rFonts w:eastAsia="宋体" w:hint="eastAsia"/>
          <w:lang w:eastAsia="zh-CN"/>
        </w:rPr>
        <w:t>里</w:t>
      </w:r>
    </w:p>
    <w:p w:rsidR="0053575F" w:rsidRPr="0053575F" w:rsidRDefault="0053575F" w:rsidP="0053575F">
      <w:pPr>
        <w:pStyle w:val="a3"/>
        <w:ind w:leftChars="0" w:left="840"/>
        <w:rPr>
          <w:rFonts w:eastAsia="宋体" w:hint="eastAsia"/>
          <w:lang w:eastAsia="zh-CN"/>
        </w:rPr>
      </w:pPr>
      <w:r w:rsidRPr="0053575F">
        <w:drawing>
          <wp:inline distT="0" distB="0" distL="0" distR="0" wp14:anchorId="46282089" wp14:editId="0A0AB992">
            <wp:extent cx="5274310" cy="3954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9763"/>
                    <a:stretch/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557" w:rsidRDefault="002B5557" w:rsidP="002B55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如何設定路由</w:t>
      </w:r>
      <w:proofErr w:type="spellStart"/>
      <w:r>
        <w:t>mypage</w:t>
      </w:r>
      <w:proofErr w:type="spellEnd"/>
      <w:r>
        <w:t xml:space="preserve"> </w:t>
      </w:r>
      <w:r>
        <w:rPr>
          <w:rFonts w:hint="eastAsia"/>
        </w:rPr>
        <w:t>連接到上題的頁面</w:t>
      </w:r>
    </w:p>
    <w:p w:rsidR="0053575F" w:rsidRDefault="0053575F" w:rsidP="0053575F">
      <w:pPr>
        <w:pStyle w:val="a3"/>
        <w:ind w:leftChars="0" w:left="840"/>
        <w:rPr>
          <w:rFonts w:hint="eastAsia"/>
        </w:rPr>
      </w:pP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如何建一個書本的</w:t>
      </w:r>
      <w:r>
        <w:t>model,</w:t>
      </w:r>
      <w:r>
        <w:rPr>
          <w:rFonts w:hint="eastAsia"/>
        </w:rPr>
        <w:t>並包含書名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isbn</w:t>
      </w:r>
      <w:proofErr w:type="spellEnd"/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price ,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lastRenderedPageBreak/>
        <w:t xml:space="preserve">price </w:t>
      </w:r>
      <w:r>
        <w:rPr>
          <w:rFonts w:hint="eastAsia"/>
        </w:rPr>
        <w:t>為整數，前兩者為字串。</w:t>
      </w:r>
    </w:p>
    <w:p w:rsidR="00862FCE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</w:t>
      </w:r>
      <w:proofErr w:type="spellStart"/>
      <w:r w:rsidRPr="00D03B3F">
        <w:t>DbContext</w:t>
      </w:r>
      <w:proofErr w:type="spellEnd"/>
      <w:r>
        <w:rPr>
          <w:rFonts w:hint="eastAsia"/>
        </w:rPr>
        <w:t>？與</w:t>
      </w:r>
      <w:r>
        <w:t xml:space="preserve">SQLite </w:t>
      </w:r>
      <w:r>
        <w:rPr>
          <w:rFonts w:hint="eastAsia"/>
        </w:rPr>
        <w:t>的</w:t>
      </w:r>
      <w:r>
        <w:t>connect string?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</w:t>
      </w:r>
      <w:r>
        <w:t>migration</w:t>
      </w:r>
      <w:r w:rsidR="002B5557">
        <w:t>s</w:t>
      </w:r>
      <w:r>
        <w:t xml:space="preserve"> </w:t>
      </w:r>
      <w:r>
        <w:rPr>
          <w:rFonts w:hint="eastAsia"/>
        </w:rPr>
        <w:t>與透過</w:t>
      </w:r>
      <w:r>
        <w:t xml:space="preserve">migration </w:t>
      </w:r>
      <w:r>
        <w:rPr>
          <w:rFonts w:hint="eastAsia"/>
        </w:rPr>
        <w:t>建立</w:t>
      </w:r>
      <w:r>
        <w:t>database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如何建立相關的</w:t>
      </w:r>
      <w:r>
        <w:t xml:space="preserve">controller </w:t>
      </w:r>
      <w:r>
        <w:rPr>
          <w:rFonts w:hint="eastAsia"/>
        </w:rPr>
        <w:t>與相應的</w:t>
      </w:r>
      <w:r w:rsidR="002B5557">
        <w:t>Razor page?</w:t>
      </w:r>
    </w:p>
    <w:p w:rsidR="002B5557" w:rsidRDefault="002B5557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增加兩本書的內容，並將內容呈現在網頁中</w:t>
      </w:r>
    </w:p>
    <w:p w:rsidR="002B5557" w:rsidRDefault="00B146C2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呈現內容時，在每本書的前後將書名用</w:t>
      </w:r>
      <w:r>
        <w:rPr>
          <w:rFonts w:hint="eastAsia"/>
        </w:rPr>
        <w:t xml:space="preserve"> </w:t>
      </w:r>
      <w:r>
        <w:t xml:space="preserve">”[“, ”]” </w:t>
      </w:r>
      <w:r>
        <w:rPr>
          <w:rFonts w:hint="eastAsia"/>
        </w:rPr>
        <w:t>大括號括起來，</w:t>
      </w:r>
      <w:r>
        <w:t xml:space="preserve">price </w:t>
      </w:r>
      <w:r>
        <w:rPr>
          <w:rFonts w:hint="eastAsia"/>
        </w:rPr>
        <w:t>後加</w:t>
      </w:r>
      <w:r>
        <w:rPr>
          <w:rFonts w:hint="eastAsia"/>
        </w:rPr>
        <w:t>NT</w:t>
      </w:r>
      <w:r>
        <w:rPr>
          <w:rFonts w:hint="eastAsia"/>
        </w:rPr>
        <w:t>。</w:t>
      </w:r>
    </w:p>
    <w:p w:rsidR="00B146C2" w:rsidRDefault="00B146C2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試解釋何為</w:t>
      </w:r>
      <w:r>
        <w:rPr>
          <w:rFonts w:hint="eastAsia"/>
        </w:rPr>
        <w:t>MVC</w:t>
      </w:r>
      <w:r>
        <w:rPr>
          <w:rFonts w:hint="eastAsia"/>
        </w:rPr>
        <w:t>與</w:t>
      </w:r>
      <w:r w:rsidRPr="00B146C2">
        <w:t>Entity Framework</w:t>
      </w:r>
    </w:p>
    <w:p w:rsidR="002B5557" w:rsidRDefault="002B5557" w:rsidP="002B5557">
      <w:pPr>
        <w:pStyle w:val="a3"/>
        <w:ind w:leftChars="0" w:left="840"/>
      </w:pPr>
    </w:p>
    <w:p w:rsidR="009C6CE1" w:rsidRDefault="009C6CE1" w:rsidP="009C6CE1">
      <w:pPr>
        <w:pStyle w:val="a3"/>
        <w:ind w:leftChars="0"/>
      </w:pPr>
    </w:p>
    <w:p w:rsidR="005072BA" w:rsidRPr="00FF4596" w:rsidRDefault="005072BA" w:rsidP="005072BA">
      <w:pPr>
        <w:pStyle w:val="a3"/>
        <w:ind w:leftChars="0"/>
      </w:pPr>
    </w:p>
    <w:sectPr w:rsidR="005072BA" w:rsidRPr="00FF4596" w:rsidSect="00861320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D09" w:rsidRDefault="007D6D09" w:rsidP="009C6CE1">
      <w:r>
        <w:separator/>
      </w:r>
    </w:p>
  </w:endnote>
  <w:endnote w:type="continuationSeparator" w:id="0">
    <w:p w:rsidR="007D6D09" w:rsidRDefault="007D6D09" w:rsidP="009C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D09" w:rsidRDefault="007D6D09" w:rsidP="009C6CE1">
      <w:r>
        <w:separator/>
      </w:r>
    </w:p>
  </w:footnote>
  <w:footnote w:type="continuationSeparator" w:id="0">
    <w:p w:rsidR="007D6D09" w:rsidRDefault="007D6D09" w:rsidP="009C6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CE1" w:rsidRDefault="00F71230">
    <w:pPr>
      <w:pStyle w:val="a4"/>
    </w:pPr>
    <w:r>
      <w:rPr>
        <w:rFonts w:hint="eastAsia"/>
      </w:rPr>
      <w:t>網頁應用框架</w:t>
    </w:r>
    <w:r w:rsidR="009C6CE1">
      <w:rPr>
        <w:rFonts w:hint="eastAsia"/>
      </w:rPr>
      <w:t xml:space="preserve">　　　　　　　　　　　　　　　系所：　</w:t>
    </w:r>
    <w:r w:rsidR="00DD50E3">
      <w:rPr>
        <w:rFonts w:ascii="宋体" w:eastAsia="宋体" w:hAnsi="宋体" w:hint="eastAsia"/>
      </w:rPr>
      <w:t>交换学生</w:t>
    </w:r>
    <w:r w:rsidR="009C6CE1">
      <w:rPr>
        <w:rFonts w:hint="eastAsia"/>
      </w:rPr>
      <w:t xml:space="preserve">　　　姓名：　</w:t>
    </w:r>
    <w:r w:rsidR="00DD50E3">
      <w:rPr>
        <w:rFonts w:ascii="宋体" w:eastAsia="宋体" w:hAnsi="宋体" w:hint="eastAsia"/>
      </w:rPr>
      <w:t>王瑞瑄</w:t>
    </w:r>
    <w:r w:rsidR="009C6CE1">
      <w:rPr>
        <w:rFonts w:hint="eastAsia"/>
      </w:rPr>
      <w:t xml:space="preserve">　　　　　學號：</w:t>
    </w:r>
    <w:r w:rsidR="00DD50E3">
      <w:rPr>
        <w:rFonts w:ascii="宋体" w:eastAsia="宋体" w:hAnsi="宋体" w:hint="eastAsia"/>
        <w:lang w:eastAsia="zh-CN"/>
      </w:rPr>
      <w:t>e107108</w:t>
    </w:r>
  </w:p>
  <w:p w:rsidR="009C6CE1" w:rsidRDefault="009C6CE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41A18"/>
    <w:multiLevelType w:val="hybridMultilevel"/>
    <w:tmpl w:val="CA1ABD72"/>
    <w:lvl w:ilvl="0" w:tplc="BF50E9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F6719D3"/>
    <w:multiLevelType w:val="hybridMultilevel"/>
    <w:tmpl w:val="DCB239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2E0816"/>
    <w:multiLevelType w:val="hybridMultilevel"/>
    <w:tmpl w:val="BAB8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B6"/>
    <w:rsid w:val="000B5180"/>
    <w:rsid w:val="0010429D"/>
    <w:rsid w:val="001101EC"/>
    <w:rsid w:val="00260846"/>
    <w:rsid w:val="002B5557"/>
    <w:rsid w:val="003229EC"/>
    <w:rsid w:val="00397D2F"/>
    <w:rsid w:val="003C1542"/>
    <w:rsid w:val="003C188A"/>
    <w:rsid w:val="00481A78"/>
    <w:rsid w:val="004B1311"/>
    <w:rsid w:val="005072BA"/>
    <w:rsid w:val="0053575F"/>
    <w:rsid w:val="0056562E"/>
    <w:rsid w:val="005A16D3"/>
    <w:rsid w:val="006468D4"/>
    <w:rsid w:val="00795F3F"/>
    <w:rsid w:val="007B43D5"/>
    <w:rsid w:val="007D6D09"/>
    <w:rsid w:val="007E0731"/>
    <w:rsid w:val="00861320"/>
    <w:rsid w:val="00862FCE"/>
    <w:rsid w:val="00870335"/>
    <w:rsid w:val="00887933"/>
    <w:rsid w:val="00894ED8"/>
    <w:rsid w:val="008C3587"/>
    <w:rsid w:val="009206B6"/>
    <w:rsid w:val="009404A6"/>
    <w:rsid w:val="00951555"/>
    <w:rsid w:val="00964A66"/>
    <w:rsid w:val="0099396F"/>
    <w:rsid w:val="009C6CE1"/>
    <w:rsid w:val="00A02AEB"/>
    <w:rsid w:val="00A25A03"/>
    <w:rsid w:val="00AB22A1"/>
    <w:rsid w:val="00AB7884"/>
    <w:rsid w:val="00B146C2"/>
    <w:rsid w:val="00B34711"/>
    <w:rsid w:val="00B9636B"/>
    <w:rsid w:val="00B970D2"/>
    <w:rsid w:val="00C610AA"/>
    <w:rsid w:val="00C67A90"/>
    <w:rsid w:val="00C74E5C"/>
    <w:rsid w:val="00CA6962"/>
    <w:rsid w:val="00CE6C74"/>
    <w:rsid w:val="00D03B3F"/>
    <w:rsid w:val="00D37373"/>
    <w:rsid w:val="00D93B88"/>
    <w:rsid w:val="00DA2E5D"/>
    <w:rsid w:val="00DD50E3"/>
    <w:rsid w:val="00DD7773"/>
    <w:rsid w:val="00E60FAC"/>
    <w:rsid w:val="00E73172"/>
    <w:rsid w:val="00EC551C"/>
    <w:rsid w:val="00ED490B"/>
    <w:rsid w:val="00EE4F58"/>
    <w:rsid w:val="00F31F64"/>
    <w:rsid w:val="00F62AD1"/>
    <w:rsid w:val="00F71230"/>
    <w:rsid w:val="00FA7E87"/>
    <w:rsid w:val="00FB5053"/>
    <w:rsid w:val="00FD280F"/>
    <w:rsid w:val="00FE104D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4784A"/>
  <w15:docId w15:val="{6A6E3FC3-0364-4323-9291-33F6528D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3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9C6C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9C6CE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A25A0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2F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AAEAAAD/////AQAAAAAAAAAMAgAAAEBrZWFnbzA0MDMsIFZlcnNpb249MS4wLjAuMCwgQ3VsdHVyZT1uZXV0cmFsLCBQdWJsaWNLZXlUb2tlbj1udWxsBwEAAAAAAQAAAAAAAAAEIENoZW00V29yZC5Db3JlLkNvbnRyb2xQcm9wZXJ0aWVzAgAAAAs=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80FA-5515-4202-B63F-75012108A13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6DEFB22A-A96F-4399-B284-AE297CF2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54</TotalTime>
  <Pages>5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王 瑞瑄</cp:lastModifiedBy>
  <cp:revision>6</cp:revision>
  <dcterms:created xsi:type="dcterms:W3CDTF">2018-11-14T01:45:00Z</dcterms:created>
  <dcterms:modified xsi:type="dcterms:W3CDTF">2018-11-14T11:06:00Z</dcterms:modified>
</cp:coreProperties>
</file>